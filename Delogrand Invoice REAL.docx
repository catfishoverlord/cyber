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alias w:val="Enter company name:"/>
              <w:tag w:val="Enter company name:"/>
              <w:id w:val="-1907209145"/>
              <w:placeholder>
                <w:docPart w:val="D8B2FE254FD94E4FBDAB6FBE83118C19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:rsidR="008049DB" w:rsidRDefault="00E26213">
                <w:pPr>
                  <w:pStyle w:val="Heading1"/>
                  <w:outlineLvl w:val="0"/>
                </w:pPr>
                <w:r>
                  <w:t>D0gs Delivery Service</w:t>
                </w:r>
              </w:p>
            </w:sdtContent>
          </w:sdt>
          <w:p w:rsidR="008049DB" w:rsidRDefault="00E26213">
            <w:pPr>
              <w:pStyle w:val="Slogan"/>
            </w:pPr>
            <w:r>
              <w:t xml:space="preserve">46 </w:t>
            </w:r>
            <w:r w:rsidRPr="00E26213">
              <w:t>69 67 68 74 54 68 65 53 74 75 70 69 64</w:t>
            </w:r>
          </w:p>
          <w:p w:rsidR="008049DB" w:rsidRDefault="008049DB"/>
          <w:p w:rsidR="008049DB" w:rsidRDefault="006A3739" w:rsidP="00E26213">
            <w:r>
              <w:t xml:space="preserve"> </w:t>
            </w:r>
          </w:p>
        </w:tc>
        <w:tc>
          <w:tcPr>
            <w:tcW w:w="5048" w:type="dxa"/>
          </w:tcPr>
          <w:p w:rsidR="008049DB" w:rsidRDefault="00B83913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2B1FC1773A834C49B50262D4B027E0BC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INVOICE</w:t>
                </w:r>
              </w:sdtContent>
            </w:sdt>
          </w:p>
          <w:p w:rsidR="008049DB" w:rsidRDefault="00B83913">
            <w:pPr>
              <w:pStyle w:val="Heading2"/>
              <w:outlineLvl w:val="1"/>
            </w:pPr>
            <w:sdt>
              <w:sdtPr>
                <w:alias w:val="Invoice number:"/>
                <w:tag w:val="Invoice number:"/>
                <w:id w:val="674689995"/>
                <w:placeholder>
                  <w:docPart w:val="CBAEABBCD0954A329A007E955C192A45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Invoice #</w:t>
                </w:r>
              </w:sdtContent>
            </w:sdt>
            <w:r w:rsidR="00CE7F7E">
              <w:t xml:space="preserve"> </w:t>
            </w:r>
            <w:r w:rsidR="00E26213">
              <w:t>20</w:t>
            </w:r>
          </w:p>
          <w:p w:rsidR="008049DB" w:rsidRDefault="00B83913" w:rsidP="00E26213">
            <w:pPr>
              <w:pStyle w:val="Heading2"/>
              <w:outlineLvl w:val="1"/>
            </w:pPr>
            <w:sdt>
              <w:sdtPr>
                <w:alias w:val="Date:"/>
                <w:tag w:val="Date:"/>
                <w:id w:val="677780987"/>
                <w:placeholder>
                  <w:docPart w:val="57A7D1EA5FB74A7FBE2E7B1BA6FD735F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Date:</w:t>
                </w:r>
              </w:sdtContent>
            </w:sdt>
            <w:r w:rsidR="006A3739">
              <w:t xml:space="preserve"> </w:t>
            </w:r>
            <w:r w:rsidR="00E26213">
              <w:t>2 Nov 18</w:t>
            </w:r>
          </w:p>
        </w:tc>
      </w:tr>
      <w:tr w:rsidR="008049DB" w:rsidTr="00907574">
        <w:trPr>
          <w:trHeight w:val="1440"/>
        </w:trPr>
        <w:tc>
          <w:tcPr>
            <w:tcW w:w="5032" w:type="dxa"/>
          </w:tcPr>
          <w:p w:rsidR="008049DB" w:rsidRDefault="00B83913">
            <w:pPr>
              <w:pStyle w:val="Heading3"/>
              <w:outlineLvl w:val="2"/>
            </w:pPr>
            <w:sdt>
              <w:sdtPr>
                <w:alias w:val="To:"/>
                <w:tag w:val="To:"/>
                <w:id w:val="1990749598"/>
                <w:placeholder>
                  <w:docPart w:val="41D1573C7D654B5CB299C20062A415E0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To:</w:t>
                </w:r>
              </w:sdtContent>
            </w:sdt>
          </w:p>
          <w:p w:rsidR="008049DB" w:rsidRDefault="00424C9B">
            <w:r>
              <w:t>Col Caswell</w:t>
            </w:r>
          </w:p>
          <w:p w:rsidR="008049DB" w:rsidRDefault="00E26213">
            <w:r>
              <w:t>DFCS/CC</w:t>
            </w:r>
          </w:p>
          <w:p w:rsidR="008049DB" w:rsidRDefault="00E26213">
            <w:r>
              <w:t>Fairchild Hall</w:t>
            </w:r>
          </w:p>
          <w:p w:rsidR="008049DB" w:rsidRDefault="00E26213" w:rsidP="00E26213">
            <w:r>
              <w:t>USAF Academy, CO 80841</w:t>
            </w:r>
          </w:p>
        </w:tc>
        <w:tc>
          <w:tcPr>
            <w:tcW w:w="5048" w:type="dxa"/>
          </w:tcPr>
          <w:p w:rsidR="008049DB" w:rsidRDefault="00B83913">
            <w:pPr>
              <w:pStyle w:val="Heading3"/>
              <w:outlineLvl w:val="2"/>
            </w:pPr>
            <w:sdt>
              <w:sdtPr>
                <w:alias w:val="Ship To:"/>
                <w:tag w:val="Ship To:"/>
                <w:id w:val="-1666934941"/>
                <w:placeholder>
                  <w:docPart w:val="9EC8E3E0606B49C4B5B0E5A167F63C48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Ship To:</w:t>
                </w:r>
              </w:sdtContent>
            </w:sdt>
          </w:p>
          <w:p w:rsidR="008049DB" w:rsidRDefault="00E7652A">
            <w:r>
              <w:t>Team O-3</w:t>
            </w:r>
            <w:bookmarkStart w:id="0" w:name="_GoBack"/>
            <w:bookmarkEnd w:id="0"/>
          </w:p>
          <w:p w:rsidR="00837ECD" w:rsidRDefault="00E26213" w:rsidP="00837ECD">
            <w:r>
              <w:t>DFCS/XO</w:t>
            </w:r>
          </w:p>
          <w:p w:rsidR="008049DB" w:rsidRDefault="00E26213">
            <w:r>
              <w:t>Fairchild Hall</w:t>
            </w:r>
          </w:p>
          <w:p w:rsidR="00E26213" w:rsidRDefault="00E26213">
            <w:r>
              <w:t>USAF Academy, CO 80841</w:t>
            </w:r>
          </w:p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tbl>
            <w:tblPr>
              <w:tblStyle w:val="GridTable1Light"/>
              <w:tblpPr w:leftFromText="180" w:rightFromText="180" w:vertAnchor="text" w:tblpY="-170"/>
              <w:tblW w:w="10070" w:type="dxa"/>
              <w:tblLayout w:type="fixed"/>
              <w:tblLook w:val="06A0" w:firstRow="1" w:lastRow="0" w:firstColumn="1" w:lastColumn="0" w:noHBand="1" w:noVBand="1"/>
      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025AA8" w:rsidRPr="00966901" w:rsidTr="00025AA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60"/>
              </w:trPr>
              <w:sdt>
                <w:sdtPr>
                  <w:alias w:val="Salesperson:"/>
                  <w:tag w:val="Salesperson:"/>
                  <w:id w:val="1444961735"/>
                  <w:placeholder>
                    <w:docPart w:val="59E9C1171EC043819FBBAF72BDDBB3CD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833" w:type="dxa"/>
                      <w:tcBorders>
                        <w:bottom w:val="none" w:sz="0" w:space="0" w:color="auto"/>
                      </w:tcBorders>
                    </w:tcPr>
                    <w:p w:rsidR="00025AA8" w:rsidRPr="00966901" w:rsidRDefault="00025AA8" w:rsidP="00025AA8">
                      <w:pPr>
                        <w:pStyle w:val="Heading4"/>
                        <w:outlineLvl w:val="3"/>
                      </w:pPr>
                      <w:r w:rsidRPr="00966901">
                        <w:t>SALESPERSON</w:t>
                      </w:r>
                    </w:p>
                  </w:tc>
                </w:sdtContent>
              </w:sdt>
              <w:tc>
                <w:tcPr>
                  <w:tcW w:w="2055" w:type="dxa"/>
                  <w:tcBorders>
                    <w:bottom w:val="none" w:sz="0" w:space="0" w:color="auto"/>
                  </w:tcBorders>
                </w:tcPr>
                <w:p w:rsidR="00025AA8" w:rsidRPr="00966901" w:rsidRDefault="00025AA8" w:rsidP="00025AA8">
                  <w:pPr>
                    <w:pStyle w:val="Heading4"/>
                    <w:outlineLvl w:val="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sdt>
                    <w:sdtPr>
                      <w:alias w:val="Purchase order number:"/>
                      <w:tag w:val="Purchase order number:"/>
                      <w:id w:val="367572390"/>
                      <w:placeholder>
                        <w:docPart w:val="B548DA7234884BF59E3E520D9CB64C82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966901">
                        <w:t>P.O. NUMBER</w:t>
                      </w:r>
                    </w:sdtContent>
                  </w:sdt>
                </w:p>
              </w:tc>
              <w:tc>
                <w:tcPr>
                  <w:tcW w:w="1957" w:type="dxa"/>
                  <w:tcBorders>
                    <w:bottom w:val="none" w:sz="0" w:space="0" w:color="auto"/>
                  </w:tcBorders>
                </w:tcPr>
                <w:p w:rsidR="00025AA8" w:rsidRPr="00966901" w:rsidRDefault="00025AA8" w:rsidP="00025AA8">
                  <w:pPr>
                    <w:pStyle w:val="Heading4"/>
                    <w:outlineLvl w:val="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sdt>
                    <w:sdtPr>
                      <w:alias w:val="Requisitioner:"/>
                      <w:tag w:val="Requisitioner:"/>
                      <w:id w:val="-363215838"/>
                      <w:placeholder>
                        <w:docPart w:val="DEBFCF6A4AA244D7A27A51F16A5F91C3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966901">
                        <w:t>REQUISITIONER</w:t>
                      </w:r>
                    </w:sdtContent>
                  </w:sdt>
                </w:p>
              </w:tc>
              <w:tc>
                <w:tcPr>
                  <w:tcW w:w="1467" w:type="dxa"/>
                  <w:tcBorders>
                    <w:bottom w:val="none" w:sz="0" w:space="0" w:color="auto"/>
                  </w:tcBorders>
                </w:tcPr>
                <w:p w:rsidR="00025AA8" w:rsidRPr="00966901" w:rsidRDefault="00025AA8" w:rsidP="00025AA8">
                  <w:pPr>
                    <w:pStyle w:val="Heading4"/>
                    <w:outlineLvl w:val="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sdt>
                    <w:sdtPr>
                      <w:alias w:val="Shipped via:"/>
                      <w:tag w:val="Shipped via:"/>
                      <w:id w:val="-336917973"/>
                      <w:placeholder>
                        <w:docPart w:val="776AA844710D4BF3A44876C527DC753A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966901">
                        <w:t>SHIPPED VIA</w:t>
                      </w:r>
                    </w:sdtContent>
                  </w:sdt>
                </w:p>
              </w:tc>
              <w:tc>
                <w:tcPr>
                  <w:tcW w:w="1413" w:type="dxa"/>
                  <w:tcBorders>
                    <w:bottom w:val="none" w:sz="0" w:space="0" w:color="auto"/>
                  </w:tcBorders>
                </w:tcPr>
                <w:p w:rsidR="00025AA8" w:rsidRPr="00966901" w:rsidRDefault="00025AA8" w:rsidP="00025AA8">
                  <w:pPr>
                    <w:pStyle w:val="Heading4"/>
                    <w:outlineLvl w:val="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sdt>
                    <w:sdtPr>
                      <w:alias w:val="Free on board point:"/>
                      <w:tag w:val="Free on board point:"/>
                      <w:id w:val="-169252815"/>
                      <w:placeholder>
                        <w:docPart w:val="A4799BF740804EFFAB2AAB967B75B5C4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966901">
                        <w:t>F.O.B. POINT</w:t>
                      </w:r>
                    </w:sdtContent>
                  </w:sdt>
                </w:p>
              </w:tc>
              <w:tc>
                <w:tcPr>
                  <w:tcW w:w="1345" w:type="dxa"/>
                  <w:tcBorders>
                    <w:bottom w:val="none" w:sz="0" w:space="0" w:color="auto"/>
                  </w:tcBorders>
                </w:tcPr>
                <w:p w:rsidR="00025AA8" w:rsidRPr="00966901" w:rsidRDefault="00025AA8" w:rsidP="00025AA8">
                  <w:pPr>
                    <w:pStyle w:val="Heading4"/>
                    <w:outlineLvl w:val="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sdt>
                    <w:sdtPr>
                      <w:alias w:val="Quotation terms:"/>
                      <w:tag w:val="Quotation terms:"/>
                      <w:id w:val="1351061489"/>
                      <w:placeholder>
                        <w:docPart w:val="A2F12B5225984F87A6DD62B1012E641F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966901">
                        <w:t>TERMS</w:t>
                      </w:r>
                    </w:sdtContent>
                  </w:sdt>
                </w:p>
              </w:tc>
            </w:tr>
            <w:tr w:rsidR="00025AA8" w:rsidTr="00025AA8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3" w:type="dxa"/>
                </w:tcPr>
                <w:p w:rsidR="00025AA8" w:rsidRDefault="00025AA8" w:rsidP="00025AA8">
                  <w:pPr>
                    <w:spacing w:line="264" w:lineRule="auto"/>
                  </w:pPr>
                  <w:r>
                    <w:t>Army Cyber</w:t>
                  </w:r>
                </w:p>
              </w:tc>
              <w:tc>
                <w:tcPr>
                  <w:tcW w:w="2055" w:type="dxa"/>
                </w:tcPr>
                <w:p w:rsidR="00025AA8" w:rsidRDefault="00025AA8" w:rsidP="00025AA8">
                  <w:pPr>
                    <w:spacing w:line="264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70</w:t>
                  </w:r>
                  <w:r w:rsidRPr="00025AA8">
                    <w:t>776e</w:t>
                  </w:r>
                </w:p>
              </w:tc>
              <w:tc>
                <w:tcPr>
                  <w:tcW w:w="1957" w:type="dxa"/>
                </w:tcPr>
                <w:p w:rsidR="00025AA8" w:rsidRDefault="00F41B8A" w:rsidP="00025AA8">
                  <w:pPr>
                    <w:spacing w:line="264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delogrand</w:t>
                  </w:r>
                  <w:proofErr w:type="spellEnd"/>
                </w:p>
              </w:tc>
              <w:tc>
                <w:tcPr>
                  <w:tcW w:w="1467" w:type="dxa"/>
                </w:tcPr>
                <w:p w:rsidR="00025AA8" w:rsidRDefault="00F41B8A" w:rsidP="00025AA8">
                  <w:pPr>
                    <w:spacing w:line="264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TCP</w:t>
                  </w:r>
                </w:p>
              </w:tc>
              <w:tc>
                <w:tcPr>
                  <w:tcW w:w="1413" w:type="dxa"/>
                </w:tcPr>
                <w:p w:rsidR="00025AA8" w:rsidRDefault="00025AA8" w:rsidP="00025AA8">
                  <w:pPr>
                    <w:spacing w:line="264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West Point, NY</w:t>
                  </w:r>
                </w:p>
              </w:tc>
              <w:sdt>
                <w:sdtPr>
                  <w:alias w:val="Enter here:"/>
                  <w:tag w:val="Enter here:"/>
                  <w:id w:val="-1148594671"/>
                  <w:placeholder>
                    <w:docPart w:val="C39839F5DD9C49038842C2F23E3D4458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345" w:type="dxa"/>
                    </w:tcPr>
                    <w:p w:rsidR="00025AA8" w:rsidRDefault="00025AA8" w:rsidP="00025AA8">
                      <w:pPr>
                        <w:spacing w:line="264" w:lineRule="auto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/w:pPr>
                      <w:r>
                        <w:t>Due on receipt</w:t>
                      </w:r>
                    </w:p>
                  </w:tc>
                </w:sdtContent>
              </w:sdt>
            </w:tr>
          </w:tbl>
          <w:p w:rsidR="008049DB" w:rsidRDefault="008049DB" w:rsidP="00025AA8">
            <w:pPr>
              <w:pStyle w:val="Heading3"/>
              <w:spacing w:line="264" w:lineRule="auto"/>
            </w:pPr>
          </w:p>
        </w:tc>
      </w:tr>
    </w:tbl>
    <w:p w:rsidR="00966901" w:rsidRDefault="00966901"/>
    <w:tbl>
      <w:tblPr>
        <w:tblStyle w:val="GridTable1Light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5501"/>
        <w:gridCol w:w="1404"/>
        <w:gridCol w:w="1348"/>
      </w:tblGrid>
      <w:tr w:rsidR="008049DB" w:rsidTr="00255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:rsidR="008049DB" w:rsidRDefault="00B83913">
            <w:pPr>
              <w:pStyle w:val="Heading4"/>
              <w:outlineLvl w:val="3"/>
            </w:pPr>
            <w:sdt>
              <w:sdtPr>
                <w:alias w:val="Quantity:"/>
                <w:tag w:val="Quantity:"/>
                <w:id w:val="-1738312568"/>
                <w:placeholder>
                  <w:docPart w:val="8F43431FBFF84B5CBA8DE32EE61CF87D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QUANTITY</w:t>
                </w:r>
              </w:sdtContent>
            </w:sdt>
          </w:p>
        </w:tc>
        <w:tc>
          <w:tcPr>
            <w:tcW w:w="5501" w:type="dxa"/>
          </w:tcPr>
          <w:p w:rsidR="008049DB" w:rsidRDefault="00B83913">
            <w:pPr>
              <w:pStyle w:val="Heading4"/>
              <w:outlineLvl w:val="3"/>
            </w:pPr>
            <w:sdt>
              <w:sdtPr>
                <w:alias w:val="Description:"/>
                <w:tag w:val="Description:"/>
                <w:id w:val="1198742974"/>
                <w:placeholder>
                  <w:docPart w:val="BE131A71CB5345C8A64934B41321B4E1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DESCRIPTION</w:t>
                </w:r>
              </w:sdtContent>
            </w:sdt>
          </w:p>
        </w:tc>
        <w:tc>
          <w:tcPr>
            <w:tcW w:w="1404" w:type="dxa"/>
          </w:tcPr>
          <w:p w:rsidR="008049DB" w:rsidRDefault="00B83913">
            <w:pPr>
              <w:pStyle w:val="Heading4"/>
              <w:outlineLvl w:val="3"/>
            </w:pPr>
            <w:sdt>
              <w:sdtPr>
                <w:alias w:val="Unit price:"/>
                <w:tag w:val="Unit price:"/>
                <w:id w:val="1604447165"/>
                <w:placeholder>
                  <w:docPart w:val="868E42DD2040487B8F27DDC6EB6EF617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UNIT PRICE</w:t>
                </w:r>
              </w:sdtContent>
            </w:sdt>
          </w:p>
        </w:tc>
        <w:tc>
          <w:tcPr>
            <w:tcW w:w="1348" w:type="dxa"/>
          </w:tcPr>
          <w:p w:rsidR="008049DB" w:rsidRDefault="00B83913">
            <w:pPr>
              <w:pStyle w:val="Heading4"/>
              <w:outlineLvl w:val="3"/>
            </w:pPr>
            <w:sdt>
              <w:sdtPr>
                <w:alias w:val="Total:"/>
                <w:tag w:val="Total:"/>
                <w:id w:val="-150831350"/>
                <w:placeholder>
                  <w:docPart w:val="B444524F36ED4CDCBF095B03B4F2F24C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TOTAL</w:t>
                </w:r>
              </w:sdtContent>
            </w:sdt>
          </w:p>
        </w:tc>
      </w:tr>
      <w:tr w:rsidR="008049DB" w:rsidTr="002558FA">
        <w:tc>
          <w:tcPr>
            <w:tcW w:w="1817" w:type="dxa"/>
          </w:tcPr>
          <w:p w:rsidR="008049DB" w:rsidRDefault="00E26213">
            <w:pPr>
              <w:pStyle w:val="Quantity"/>
            </w:pPr>
            <w:r>
              <w:t>1</w:t>
            </w:r>
          </w:p>
        </w:tc>
        <w:tc>
          <w:tcPr>
            <w:tcW w:w="5501" w:type="dxa"/>
          </w:tcPr>
          <w:p w:rsidR="008049DB" w:rsidRDefault="00E26213">
            <w:r>
              <w:t>Shell Trophy</w:t>
            </w:r>
          </w:p>
        </w:tc>
        <w:tc>
          <w:tcPr>
            <w:tcW w:w="1404" w:type="dxa"/>
          </w:tcPr>
          <w:p w:rsidR="008049DB" w:rsidRDefault="00E26213">
            <w:pPr>
              <w:pStyle w:val="Amount"/>
            </w:pPr>
            <w:r>
              <w:t>13.37</w:t>
            </w:r>
          </w:p>
        </w:tc>
        <w:tc>
          <w:tcPr>
            <w:tcW w:w="1348" w:type="dxa"/>
          </w:tcPr>
          <w:p w:rsidR="00E26213" w:rsidRDefault="00E26213" w:rsidP="00E26213">
            <w:pPr>
              <w:pStyle w:val="Amount"/>
            </w:pPr>
            <w:r>
              <w:t>13.37</w:t>
            </w:r>
          </w:p>
        </w:tc>
      </w:tr>
      <w:tr w:rsidR="008049DB" w:rsidTr="002558FA">
        <w:tc>
          <w:tcPr>
            <w:tcW w:w="1817" w:type="dxa"/>
          </w:tcPr>
          <w:p w:rsidR="008049DB" w:rsidRDefault="00E26213">
            <w:pPr>
              <w:pStyle w:val="Quantity"/>
            </w:pPr>
            <w:r>
              <w:t>1</w:t>
            </w:r>
          </w:p>
        </w:tc>
        <w:tc>
          <w:tcPr>
            <w:tcW w:w="5501" w:type="dxa"/>
          </w:tcPr>
          <w:p w:rsidR="008049DB" w:rsidRDefault="00B77F0A">
            <w:r>
              <w:t>Creatively Decorated Package of Oreos</w:t>
            </w:r>
          </w:p>
        </w:tc>
        <w:tc>
          <w:tcPr>
            <w:tcW w:w="1404" w:type="dxa"/>
          </w:tcPr>
          <w:p w:rsidR="008049DB" w:rsidRDefault="00E26213">
            <w:pPr>
              <w:pStyle w:val="Amount"/>
            </w:pPr>
            <w:r>
              <w:t>6.82</w:t>
            </w:r>
          </w:p>
        </w:tc>
        <w:tc>
          <w:tcPr>
            <w:tcW w:w="1348" w:type="dxa"/>
          </w:tcPr>
          <w:p w:rsidR="008049DB" w:rsidRDefault="00E26213">
            <w:pPr>
              <w:pStyle w:val="Amount"/>
            </w:pPr>
            <w:r>
              <w:t>6.82</w:t>
            </w:r>
          </w:p>
        </w:tc>
      </w:tr>
      <w:tr w:rsidR="008049DB" w:rsidTr="002558FA">
        <w:tc>
          <w:tcPr>
            <w:tcW w:w="1817" w:type="dxa"/>
          </w:tcPr>
          <w:p w:rsidR="008049DB" w:rsidRDefault="00E26213">
            <w:pPr>
              <w:pStyle w:val="Quantity"/>
            </w:pPr>
            <w:r>
              <w:t>1</w:t>
            </w:r>
          </w:p>
        </w:tc>
        <w:tc>
          <w:tcPr>
            <w:tcW w:w="5501" w:type="dxa"/>
          </w:tcPr>
          <w:p w:rsidR="008049DB" w:rsidRDefault="00E26213">
            <w:r>
              <w:t>Chuck Lynch Job Security Discount</w:t>
            </w:r>
          </w:p>
        </w:tc>
        <w:tc>
          <w:tcPr>
            <w:tcW w:w="1404" w:type="dxa"/>
          </w:tcPr>
          <w:p w:rsidR="008049DB" w:rsidRDefault="00E26213">
            <w:pPr>
              <w:pStyle w:val="Amount"/>
            </w:pPr>
            <w:r>
              <w:t>-20.19</w:t>
            </w:r>
          </w:p>
        </w:tc>
        <w:tc>
          <w:tcPr>
            <w:tcW w:w="1348" w:type="dxa"/>
          </w:tcPr>
          <w:p w:rsidR="008049DB" w:rsidRDefault="00E26213">
            <w:pPr>
              <w:pStyle w:val="Amount"/>
            </w:pPr>
            <w:r>
              <w:t>-20.19</w:t>
            </w:r>
          </w:p>
        </w:tc>
      </w:tr>
      <w:tr w:rsidR="008049DB" w:rsidTr="002558FA">
        <w:tc>
          <w:tcPr>
            <w:tcW w:w="1817" w:type="dxa"/>
          </w:tcPr>
          <w:p w:rsidR="008049DB" w:rsidRDefault="008049DB">
            <w:pPr>
              <w:pStyle w:val="Quantity"/>
            </w:pPr>
          </w:p>
        </w:tc>
        <w:tc>
          <w:tcPr>
            <w:tcW w:w="5501" w:type="dxa"/>
          </w:tcPr>
          <w:p w:rsidR="008049DB" w:rsidRDefault="008049DB"/>
        </w:tc>
        <w:tc>
          <w:tcPr>
            <w:tcW w:w="1404" w:type="dxa"/>
          </w:tcPr>
          <w:p w:rsidR="008049DB" w:rsidRDefault="008049DB">
            <w:pPr>
              <w:pStyle w:val="Amount"/>
            </w:pPr>
          </w:p>
        </w:tc>
        <w:tc>
          <w:tcPr>
            <w:tcW w:w="1348" w:type="dxa"/>
          </w:tcPr>
          <w:p w:rsidR="008049DB" w:rsidRDefault="008049DB">
            <w:pPr>
              <w:pStyle w:val="Amount"/>
            </w:pPr>
          </w:p>
        </w:tc>
      </w:tr>
      <w:tr w:rsidR="008049DB" w:rsidTr="002558FA">
        <w:tc>
          <w:tcPr>
            <w:tcW w:w="1817" w:type="dxa"/>
          </w:tcPr>
          <w:p w:rsidR="008049DB" w:rsidRDefault="008049DB">
            <w:pPr>
              <w:pStyle w:val="Quantity"/>
            </w:pPr>
          </w:p>
        </w:tc>
        <w:tc>
          <w:tcPr>
            <w:tcW w:w="5501" w:type="dxa"/>
          </w:tcPr>
          <w:p w:rsidR="008049DB" w:rsidRDefault="008049DB"/>
        </w:tc>
        <w:tc>
          <w:tcPr>
            <w:tcW w:w="1404" w:type="dxa"/>
          </w:tcPr>
          <w:p w:rsidR="008049DB" w:rsidRDefault="008049DB">
            <w:pPr>
              <w:pStyle w:val="Amount"/>
            </w:pPr>
          </w:p>
        </w:tc>
        <w:tc>
          <w:tcPr>
            <w:tcW w:w="1348" w:type="dxa"/>
          </w:tcPr>
          <w:p w:rsidR="008049DB" w:rsidRDefault="008049DB">
            <w:pPr>
              <w:pStyle w:val="Amount"/>
            </w:pPr>
          </w:p>
        </w:tc>
      </w:tr>
      <w:tr w:rsidR="008049DB" w:rsidTr="002558FA">
        <w:tc>
          <w:tcPr>
            <w:tcW w:w="1817" w:type="dxa"/>
          </w:tcPr>
          <w:p w:rsidR="008049DB" w:rsidRDefault="008049DB">
            <w:pPr>
              <w:pStyle w:val="Quantity"/>
            </w:pPr>
          </w:p>
        </w:tc>
        <w:tc>
          <w:tcPr>
            <w:tcW w:w="5501" w:type="dxa"/>
          </w:tcPr>
          <w:p w:rsidR="008049DB" w:rsidRDefault="008049DB"/>
        </w:tc>
        <w:tc>
          <w:tcPr>
            <w:tcW w:w="1404" w:type="dxa"/>
          </w:tcPr>
          <w:p w:rsidR="008049DB" w:rsidRDefault="008049DB">
            <w:pPr>
              <w:pStyle w:val="Amount"/>
            </w:pPr>
          </w:p>
        </w:tc>
        <w:tc>
          <w:tcPr>
            <w:tcW w:w="1348" w:type="dxa"/>
          </w:tcPr>
          <w:p w:rsidR="008049DB" w:rsidRDefault="008049DB">
            <w:pPr>
              <w:pStyle w:val="Amount"/>
            </w:pPr>
          </w:p>
        </w:tc>
      </w:tr>
      <w:tr w:rsidR="008049DB" w:rsidTr="002558FA">
        <w:tc>
          <w:tcPr>
            <w:tcW w:w="1817" w:type="dxa"/>
          </w:tcPr>
          <w:p w:rsidR="008049DB" w:rsidRDefault="008049DB">
            <w:pPr>
              <w:pStyle w:val="Quantity"/>
            </w:pPr>
          </w:p>
        </w:tc>
        <w:tc>
          <w:tcPr>
            <w:tcW w:w="5501" w:type="dxa"/>
          </w:tcPr>
          <w:p w:rsidR="008049DB" w:rsidRDefault="008049DB"/>
        </w:tc>
        <w:tc>
          <w:tcPr>
            <w:tcW w:w="1404" w:type="dxa"/>
          </w:tcPr>
          <w:p w:rsidR="008049DB" w:rsidRDefault="008049DB">
            <w:pPr>
              <w:pStyle w:val="Amount"/>
            </w:pPr>
          </w:p>
        </w:tc>
        <w:tc>
          <w:tcPr>
            <w:tcW w:w="1348" w:type="dxa"/>
          </w:tcPr>
          <w:p w:rsidR="008049DB" w:rsidRDefault="008049DB">
            <w:pPr>
              <w:pStyle w:val="Amount"/>
            </w:pPr>
          </w:p>
        </w:tc>
      </w:tr>
      <w:tr w:rsidR="008049DB" w:rsidTr="002558FA">
        <w:tc>
          <w:tcPr>
            <w:tcW w:w="1817" w:type="dxa"/>
          </w:tcPr>
          <w:p w:rsidR="008049DB" w:rsidRDefault="008049DB">
            <w:pPr>
              <w:pStyle w:val="Quantity"/>
            </w:pPr>
          </w:p>
        </w:tc>
        <w:tc>
          <w:tcPr>
            <w:tcW w:w="5501" w:type="dxa"/>
          </w:tcPr>
          <w:p w:rsidR="008049DB" w:rsidRDefault="008049DB"/>
        </w:tc>
        <w:tc>
          <w:tcPr>
            <w:tcW w:w="1404" w:type="dxa"/>
          </w:tcPr>
          <w:p w:rsidR="008049DB" w:rsidRDefault="008049DB">
            <w:pPr>
              <w:pStyle w:val="Amount"/>
            </w:pPr>
          </w:p>
        </w:tc>
        <w:tc>
          <w:tcPr>
            <w:tcW w:w="1348" w:type="dxa"/>
          </w:tcPr>
          <w:p w:rsidR="008049DB" w:rsidRDefault="008049DB">
            <w:pPr>
              <w:pStyle w:val="Amount"/>
            </w:pPr>
          </w:p>
        </w:tc>
      </w:tr>
    </w:tbl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909"/>
        <w:gridCol w:w="1349"/>
      </w:tblGrid>
      <w:tr w:rsidR="008049DB" w:rsidTr="00966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:rsidR="008049DB" w:rsidRDefault="008049DB">
            <w:pPr>
              <w:spacing w:line="264" w:lineRule="auto"/>
            </w:pPr>
          </w:p>
        </w:tc>
        <w:sdt>
          <w:sdtPr>
            <w:alias w:val="Subtotal:"/>
            <w:tag w:val="Subtotal:"/>
            <w:id w:val="2136441839"/>
            <w:placeholder>
              <w:docPart w:val="0CB5D29CF3DD458B80D69A169FFBF094"/>
            </w:placeholder>
            <w:temporary/>
            <w:showingPlcHdr/>
            <w15:appearance w15:val="hidden"/>
          </w:sdtPr>
          <w:sdtEndPr/>
          <w:sdtContent>
            <w:tc>
              <w:tcPr>
                <w:tcW w:w="6909" w:type="dxa"/>
                <w:tcBorders>
                  <w:right w:val="single" w:sz="4" w:space="0" w:color="A6A6A6" w:themeColor="background1" w:themeShade="A6"/>
                </w:tcBorders>
              </w:tcPr>
              <w:p w:rsidR="008049DB" w:rsidRDefault="00934F6F">
                <w:pPr>
                  <w:pStyle w:val="Heading2"/>
                  <w:spacing w:line="264" w:lineRule="auto"/>
                  <w:outlineLvl w:val="1"/>
                </w:pPr>
                <w:r>
                  <w:t>SUBTOTAL</w:t>
                </w:r>
              </w:p>
            </w:tc>
          </w:sdtContent>
        </w:sdt>
        <w:tc>
          <w:tcPr>
            <w:tcW w:w="1349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E26213">
            <w:pPr>
              <w:pStyle w:val="Amount"/>
              <w:spacing w:line="264" w:lineRule="auto"/>
            </w:pPr>
            <w:r>
              <w:t>0.00</w:t>
            </w:r>
          </w:p>
        </w:tc>
      </w:tr>
      <w:tr w:rsidR="008049DB" w:rsidTr="00966901">
        <w:tc>
          <w:tcPr>
            <w:tcW w:w="1817" w:type="dxa"/>
          </w:tcPr>
          <w:p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:rsidR="008049DB" w:rsidRDefault="00B83913">
            <w:pPr>
              <w:pStyle w:val="Heading2"/>
              <w:spacing w:line="264" w:lineRule="auto"/>
              <w:outlineLvl w:val="1"/>
            </w:pPr>
            <w:sdt>
              <w:sdtPr>
                <w:alias w:val="Sales tax:"/>
                <w:tag w:val="Sales tax:"/>
                <w:id w:val="-578517216"/>
                <w:placeholder>
                  <w:docPart w:val="35413D328C8449468FC4EC4735267176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SALES TAX</w:t>
                </w:r>
              </w:sdtContent>
            </w:sdt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E26213">
            <w:pPr>
              <w:pStyle w:val="Amount"/>
              <w:spacing w:line="264" w:lineRule="auto"/>
            </w:pPr>
            <w:r>
              <w:t>0.00</w:t>
            </w:r>
          </w:p>
        </w:tc>
      </w:tr>
      <w:tr w:rsidR="008049DB" w:rsidTr="00966901">
        <w:tc>
          <w:tcPr>
            <w:tcW w:w="1817" w:type="dxa"/>
          </w:tcPr>
          <w:p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:rsidR="008049DB" w:rsidRDefault="00B83913">
            <w:pPr>
              <w:pStyle w:val="Heading2"/>
              <w:spacing w:line="264" w:lineRule="auto"/>
              <w:outlineLvl w:val="1"/>
            </w:pPr>
            <w:sdt>
              <w:sdtPr>
                <w:alias w:val="Shipping and handling:"/>
                <w:tag w:val="Shipping and handling:"/>
                <w:id w:val="-1692443947"/>
                <w:placeholder>
                  <w:docPart w:val="0A0E3A40479D4661ABDC64871F705E15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SHIPPING &amp; HANDLING</w:t>
                </w:r>
              </w:sdtContent>
            </w:sdt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E26213">
            <w:pPr>
              <w:pStyle w:val="Amount"/>
              <w:spacing w:line="264" w:lineRule="auto"/>
            </w:pPr>
            <w:r>
              <w:t>0.00</w:t>
            </w:r>
          </w:p>
        </w:tc>
      </w:tr>
      <w:tr w:rsidR="008049DB" w:rsidTr="00966901">
        <w:tc>
          <w:tcPr>
            <w:tcW w:w="1817" w:type="dxa"/>
          </w:tcPr>
          <w:p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:rsidR="008049DB" w:rsidRDefault="00B83913">
            <w:pPr>
              <w:pStyle w:val="Heading2"/>
              <w:spacing w:line="264" w:lineRule="auto"/>
              <w:outlineLvl w:val="1"/>
            </w:pPr>
            <w:sdt>
              <w:sdtPr>
                <w:alias w:val="Total due:"/>
                <w:tag w:val="Total due:"/>
                <w:id w:val="2003691622"/>
                <w:placeholder>
                  <w:docPart w:val="4DFD9471E0CA453A840C00C1B7691CB2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TOTAL due</w:t>
                </w:r>
              </w:sdtContent>
            </w:sdt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E26213">
            <w:pPr>
              <w:pStyle w:val="Amount"/>
              <w:spacing w:line="264" w:lineRule="auto"/>
            </w:pPr>
            <w:r>
              <w:t>0.00</w:t>
            </w:r>
          </w:p>
        </w:tc>
      </w:tr>
    </w:tbl>
    <w:p w:rsidR="008049DB" w:rsidRDefault="00B83913">
      <w:pPr>
        <w:pStyle w:val="Instructions"/>
      </w:pPr>
      <w:sdt>
        <w:sdtPr>
          <w:alias w:val="Make all checks payable to:"/>
          <w:tag w:val="Make all checks payable to:"/>
          <w:id w:val="1506397642"/>
          <w:placeholder>
            <w:docPart w:val="21B89BA1E40C400BAC2F30342A398EF1"/>
          </w:placeholder>
          <w:temporary/>
          <w:showingPlcHdr/>
          <w15:appearance w15:val="hidden"/>
        </w:sdtPr>
        <w:sdtEndPr/>
        <w:sdtContent>
          <w:r w:rsidR="00616194">
            <w:t>Make all checks payable to</w:t>
          </w:r>
        </w:sdtContent>
      </w:sdt>
      <w:r w:rsidR="00A93410">
        <w:t xml:space="preserve"> </w:t>
      </w:r>
      <w:sdt>
        <w:sdtPr>
          <w:alias w:val="Company name:"/>
          <w:tag w:val="Company name:"/>
          <w:id w:val="-1511823771"/>
          <w:placeholder>
            <w:docPart w:val="3F749A16E73A48EA913BD233529A1EF7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E26213">
            <w:t>D0gs Delivery Service</w:t>
          </w:r>
        </w:sdtContent>
      </w:sdt>
    </w:p>
    <w:p w:rsidR="008049DB" w:rsidRDefault="00B83913">
      <w:pPr>
        <w:pStyle w:val="Instructions"/>
      </w:pPr>
      <w:sdt>
        <w:sdtPr>
          <w:alias w:val="If you have any questions concerning this invoice, contact:"/>
          <w:tag w:val="If you have any questions concerning this invoice, contact:"/>
          <w:id w:val="1546801935"/>
          <w:placeholder>
            <w:docPart w:val="C4570902E42A4E02AEFA93AFA9B127AD"/>
          </w:placeholder>
          <w:temporary/>
          <w:showingPlcHdr/>
          <w15:appearance w15:val="hidden"/>
        </w:sdtPr>
        <w:sdtEndPr/>
        <w:sdtContent>
          <w:r w:rsidR="00616194">
            <w:t>If you have any questions concerning this invoice</w:t>
          </w:r>
        </w:sdtContent>
      </w:sdt>
      <w:r w:rsidR="00616194">
        <w:t xml:space="preserve">, </w:t>
      </w:r>
      <w:sdt>
        <w:sdtPr>
          <w:alias w:val="Contact:"/>
          <w:tag w:val="Contact:"/>
          <w:id w:val="594608141"/>
          <w:placeholder>
            <w:docPart w:val="7D7B793D38BB4C5892D4E77129A5DAF7"/>
          </w:placeholder>
          <w:temporary/>
          <w:showingPlcHdr/>
          <w15:appearance w15:val="hidden"/>
        </w:sdtPr>
        <w:sdtEndPr/>
        <w:sdtContent>
          <w:r w:rsidR="00616194">
            <w:t>contact</w:t>
          </w:r>
        </w:sdtContent>
      </w:sdt>
      <w:r w:rsidR="00616194">
        <w:t xml:space="preserve"> </w:t>
      </w:r>
      <w:r w:rsidR="00E26213">
        <w:t>James Brahm</w:t>
      </w:r>
      <w:r w:rsidR="00025AA8">
        <w:t>,</w:t>
      </w:r>
      <w:r w:rsidR="00616194">
        <w:t xml:space="preserve"> </w:t>
      </w:r>
      <w:r w:rsidR="00E26213">
        <w:t>james@jamesbrahm.us</w:t>
      </w:r>
    </w:p>
    <w:p w:rsidR="00025AA8" w:rsidRPr="00837ECD" w:rsidRDefault="00025AA8" w:rsidP="00025AA8">
      <w:pPr>
        <w:pStyle w:val="ThankYou"/>
      </w:pPr>
      <w:r>
        <w:rPr>
          <w:noProof/>
          <w:lang w:eastAsia="en-US"/>
        </w:rPr>
        <w:drawing>
          <wp:inline distT="0" distB="0" distL="0" distR="0" wp14:anchorId="3BE8ACDC" wp14:editId="683C401F">
            <wp:extent cx="1431235" cy="1431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ampatch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18" cy="143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AA8" w:rsidRPr="00837E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913" w:rsidRDefault="00B83913">
      <w:pPr>
        <w:spacing w:line="240" w:lineRule="auto"/>
      </w:pPr>
      <w:r>
        <w:separator/>
      </w:r>
    </w:p>
  </w:endnote>
  <w:endnote w:type="continuationSeparator" w:id="0">
    <w:p w:rsidR="00B83913" w:rsidRDefault="00B839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5A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913" w:rsidRDefault="00B83913">
      <w:pPr>
        <w:spacing w:line="240" w:lineRule="auto"/>
      </w:pPr>
      <w:r>
        <w:separator/>
      </w:r>
    </w:p>
  </w:footnote>
  <w:footnote w:type="continuationSeparator" w:id="0">
    <w:p w:rsidR="00B83913" w:rsidRDefault="00B839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862" w:rsidRDefault="00025AA8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2246" o:spid="_x0000_s2050" type="#_x0000_t75" style="position:absolute;margin-left:0;margin-top:0;width:7in;height:7in;z-index:-251657216;mso-position-horizontal:center;mso-position-horizontal-relative:margin;mso-position-vertical:center;mso-position-vertical-relative:margin" o:allowincell="f">
          <v:imagedata r:id="rId1" o:title="QRcode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862" w:rsidRDefault="00025AA8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2247" o:spid="_x0000_s2051" type="#_x0000_t75" style="position:absolute;margin-left:0;margin-top:0;width:7in;height:7in;z-index:-251656192;mso-position-horizontal:center;mso-position-horizontal-relative:margin;mso-position-vertical:center;mso-position-vertical-relative:margin" o:allowincell="f">
          <v:imagedata r:id="rId1" o:title="QRcode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862" w:rsidRDefault="00025AA8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2245" o:spid="_x0000_s2049" type="#_x0000_t75" style="position:absolute;margin-left:0;margin-top:0;width:7in;height:7in;z-index:-251658240;mso-position-horizontal:center;mso-position-horizontal-relative:margin;mso-position-vertical:center;mso-position-vertical-relative:margin" o:allowincell="f">
          <v:imagedata r:id="rId1" o:title="QRcode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13"/>
    <w:rsid w:val="00025AA8"/>
    <w:rsid w:val="00055AF8"/>
    <w:rsid w:val="002558FA"/>
    <w:rsid w:val="00323F56"/>
    <w:rsid w:val="003667F4"/>
    <w:rsid w:val="00424C9B"/>
    <w:rsid w:val="00616194"/>
    <w:rsid w:val="006A3739"/>
    <w:rsid w:val="007577D4"/>
    <w:rsid w:val="00793AFB"/>
    <w:rsid w:val="007D3668"/>
    <w:rsid w:val="008049DB"/>
    <w:rsid w:val="00837ECD"/>
    <w:rsid w:val="00907574"/>
    <w:rsid w:val="00934F6F"/>
    <w:rsid w:val="00966901"/>
    <w:rsid w:val="00981A82"/>
    <w:rsid w:val="00A93410"/>
    <w:rsid w:val="00B76A92"/>
    <w:rsid w:val="00B77F0A"/>
    <w:rsid w:val="00B83913"/>
    <w:rsid w:val="00BB4862"/>
    <w:rsid w:val="00BF2506"/>
    <w:rsid w:val="00C3067E"/>
    <w:rsid w:val="00CE7F7E"/>
    <w:rsid w:val="00CF07F2"/>
    <w:rsid w:val="00D934CD"/>
    <w:rsid w:val="00E26213"/>
    <w:rsid w:val="00E7652A"/>
    <w:rsid w:val="00E9657B"/>
    <w:rsid w:val="00F4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632304F"/>
  <w15:chartTrackingRefBased/>
  <w15:docId w15:val="{40AEC48C-69F7-4F3D-BFB0-43E90547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20Bailey.Compton\Desktop\Semesters\C2C%20Fall\CTFs\West%20Point\TF1639252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B2FE254FD94E4FBDAB6FBE83118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F98B5-2661-4A3A-9B73-049C94D84CB7}"/>
      </w:docPartPr>
      <w:docPartBody>
        <w:p w:rsidR="00000000" w:rsidRDefault="006F70FD">
          <w:pPr>
            <w:pStyle w:val="D8B2FE254FD94E4FBDAB6FBE83118C19"/>
          </w:pPr>
          <w:r>
            <w:t xml:space="preserve">Company </w:t>
          </w:r>
          <w:r>
            <w:t>Name</w:t>
          </w:r>
        </w:p>
      </w:docPartBody>
    </w:docPart>
    <w:docPart>
      <w:docPartPr>
        <w:name w:val="2B1FC1773A834C49B50262D4B027E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2B214-1F2F-4EFF-A476-66425C551AA9}"/>
      </w:docPartPr>
      <w:docPartBody>
        <w:p w:rsidR="00000000" w:rsidRDefault="006F70FD">
          <w:pPr>
            <w:pStyle w:val="2B1FC1773A834C49B50262D4B027E0BC"/>
          </w:pPr>
          <w:r>
            <w:t>INVOICE</w:t>
          </w:r>
        </w:p>
      </w:docPartBody>
    </w:docPart>
    <w:docPart>
      <w:docPartPr>
        <w:name w:val="CBAEABBCD0954A329A007E955C192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B2936-C6CB-4EDD-BF5F-852780E952E1}"/>
      </w:docPartPr>
      <w:docPartBody>
        <w:p w:rsidR="00000000" w:rsidRDefault="006F70FD">
          <w:pPr>
            <w:pStyle w:val="CBAEABBCD0954A329A007E955C192A45"/>
          </w:pPr>
          <w:r>
            <w:t>Invoice #</w:t>
          </w:r>
        </w:p>
      </w:docPartBody>
    </w:docPart>
    <w:docPart>
      <w:docPartPr>
        <w:name w:val="57A7D1EA5FB74A7FBE2E7B1BA6FD7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69A66-BB51-46EA-B52B-6CF148E5D8FF}"/>
      </w:docPartPr>
      <w:docPartBody>
        <w:p w:rsidR="00000000" w:rsidRDefault="006F70FD">
          <w:pPr>
            <w:pStyle w:val="57A7D1EA5FB74A7FBE2E7B1BA6FD735F"/>
          </w:pPr>
          <w:r>
            <w:t>Date:</w:t>
          </w:r>
        </w:p>
      </w:docPartBody>
    </w:docPart>
    <w:docPart>
      <w:docPartPr>
        <w:name w:val="41D1573C7D654B5CB299C20062A41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F220E-12C2-43D7-9FD1-C51E0F1CA5AC}"/>
      </w:docPartPr>
      <w:docPartBody>
        <w:p w:rsidR="00000000" w:rsidRDefault="006F70FD">
          <w:pPr>
            <w:pStyle w:val="41D1573C7D654B5CB299C20062A415E0"/>
          </w:pPr>
          <w:r>
            <w:t>To:</w:t>
          </w:r>
        </w:p>
      </w:docPartBody>
    </w:docPart>
    <w:docPart>
      <w:docPartPr>
        <w:name w:val="9EC8E3E0606B49C4B5B0E5A167F63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33B21-8DE9-4549-BA25-2028C7F2F4FA}"/>
      </w:docPartPr>
      <w:docPartBody>
        <w:p w:rsidR="00000000" w:rsidRDefault="006F70FD">
          <w:pPr>
            <w:pStyle w:val="9EC8E3E0606B49C4B5B0E5A167F63C48"/>
          </w:pPr>
          <w:r>
            <w:t>Ship To:</w:t>
          </w:r>
        </w:p>
      </w:docPartBody>
    </w:docPart>
    <w:docPart>
      <w:docPartPr>
        <w:name w:val="8F43431FBFF84B5CBA8DE32EE61CF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34716-0760-40C7-B5B9-E54487F36836}"/>
      </w:docPartPr>
      <w:docPartBody>
        <w:p w:rsidR="00000000" w:rsidRDefault="006F70FD">
          <w:pPr>
            <w:pStyle w:val="8F43431FBFF84B5CBA8DE32EE61CF87D"/>
          </w:pPr>
          <w:r>
            <w:t>QUANTITY</w:t>
          </w:r>
        </w:p>
      </w:docPartBody>
    </w:docPart>
    <w:docPart>
      <w:docPartPr>
        <w:name w:val="BE131A71CB5345C8A64934B41321B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8A6E4-03CB-4987-B125-A987645EE534}"/>
      </w:docPartPr>
      <w:docPartBody>
        <w:p w:rsidR="00000000" w:rsidRDefault="006F70FD">
          <w:pPr>
            <w:pStyle w:val="BE131A71CB5345C8A64934B41321B4E1"/>
          </w:pPr>
          <w:r>
            <w:t>DESCRIPTION</w:t>
          </w:r>
        </w:p>
      </w:docPartBody>
    </w:docPart>
    <w:docPart>
      <w:docPartPr>
        <w:name w:val="868E42DD2040487B8F27DDC6EB6EF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3776F-5F46-4566-8D8C-C9BEDC1A66F0}"/>
      </w:docPartPr>
      <w:docPartBody>
        <w:p w:rsidR="00000000" w:rsidRDefault="006F70FD">
          <w:pPr>
            <w:pStyle w:val="868E42DD2040487B8F27DDC6EB6EF617"/>
          </w:pPr>
          <w:r>
            <w:t>UNIT PRICE</w:t>
          </w:r>
        </w:p>
      </w:docPartBody>
    </w:docPart>
    <w:docPart>
      <w:docPartPr>
        <w:name w:val="B444524F36ED4CDCBF095B03B4F2F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17599-AC5A-4927-B73A-F64F922B49BD}"/>
      </w:docPartPr>
      <w:docPartBody>
        <w:p w:rsidR="00000000" w:rsidRDefault="006F70FD">
          <w:pPr>
            <w:pStyle w:val="B444524F36ED4CDCBF095B03B4F2F24C"/>
          </w:pPr>
          <w:r>
            <w:t>TOTAL</w:t>
          </w:r>
        </w:p>
      </w:docPartBody>
    </w:docPart>
    <w:docPart>
      <w:docPartPr>
        <w:name w:val="0CB5D29CF3DD458B80D69A169FFBF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C7ECA-9ACF-4E3E-BA61-210A39E0A39A}"/>
      </w:docPartPr>
      <w:docPartBody>
        <w:p w:rsidR="00000000" w:rsidRDefault="006F70FD">
          <w:pPr>
            <w:pStyle w:val="0CB5D29CF3DD458B80D69A169FFBF094"/>
          </w:pPr>
          <w:r>
            <w:t>SUBTOTAL</w:t>
          </w:r>
        </w:p>
      </w:docPartBody>
    </w:docPart>
    <w:docPart>
      <w:docPartPr>
        <w:name w:val="35413D328C8449468FC4EC4735267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AE0B6-CFE6-4C06-8AB0-7A2243D09091}"/>
      </w:docPartPr>
      <w:docPartBody>
        <w:p w:rsidR="00000000" w:rsidRDefault="006F70FD">
          <w:pPr>
            <w:pStyle w:val="35413D328C8449468FC4EC4735267176"/>
          </w:pPr>
          <w:r>
            <w:t>SALES TAX</w:t>
          </w:r>
        </w:p>
      </w:docPartBody>
    </w:docPart>
    <w:docPart>
      <w:docPartPr>
        <w:name w:val="0A0E3A40479D4661ABDC64871F705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56885-696C-438F-BDA7-BC1DE7854AFD}"/>
      </w:docPartPr>
      <w:docPartBody>
        <w:p w:rsidR="00000000" w:rsidRDefault="006F70FD">
          <w:pPr>
            <w:pStyle w:val="0A0E3A40479D4661ABDC64871F705E15"/>
          </w:pPr>
          <w:r>
            <w:t>SHIPPING &amp; HANDLING</w:t>
          </w:r>
        </w:p>
      </w:docPartBody>
    </w:docPart>
    <w:docPart>
      <w:docPartPr>
        <w:name w:val="4DFD9471E0CA453A840C00C1B7691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E5AA0-CDB6-4CB6-B641-8721C9749E5D}"/>
      </w:docPartPr>
      <w:docPartBody>
        <w:p w:rsidR="00000000" w:rsidRDefault="006F70FD">
          <w:pPr>
            <w:pStyle w:val="4DFD9471E0CA453A840C00C1B7691CB2"/>
          </w:pPr>
          <w:r>
            <w:t>TOTAL due</w:t>
          </w:r>
        </w:p>
      </w:docPartBody>
    </w:docPart>
    <w:docPart>
      <w:docPartPr>
        <w:name w:val="21B89BA1E40C400BAC2F30342A398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8F204-0628-4C59-A3D6-1A7DD5438C45}"/>
      </w:docPartPr>
      <w:docPartBody>
        <w:p w:rsidR="00000000" w:rsidRDefault="006F70FD">
          <w:pPr>
            <w:pStyle w:val="21B89BA1E40C400BAC2F30342A398EF1"/>
          </w:pPr>
          <w:r>
            <w:t>Make all checks payable to</w:t>
          </w:r>
        </w:p>
      </w:docPartBody>
    </w:docPart>
    <w:docPart>
      <w:docPartPr>
        <w:name w:val="3F749A16E73A48EA913BD233529A1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208E7-CC13-40ED-AE83-F3CCAAA213E7}"/>
      </w:docPartPr>
      <w:docPartBody>
        <w:p w:rsidR="00000000" w:rsidRDefault="006F70FD">
          <w:pPr>
            <w:pStyle w:val="3F749A16E73A48EA913BD233529A1EF7"/>
          </w:pPr>
          <w:r>
            <w:t>Company Name</w:t>
          </w:r>
        </w:p>
      </w:docPartBody>
    </w:docPart>
    <w:docPart>
      <w:docPartPr>
        <w:name w:val="C4570902E42A4E02AEFA93AFA9B12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64489-D5A4-4B9E-9D6E-0B7D3C4424B0}"/>
      </w:docPartPr>
      <w:docPartBody>
        <w:p w:rsidR="00000000" w:rsidRDefault="006F70FD">
          <w:pPr>
            <w:pStyle w:val="C4570902E42A4E02AEFA93AFA9B127AD"/>
          </w:pPr>
          <w:r>
            <w:t>If you have any questions concerning this invoice</w:t>
          </w:r>
        </w:p>
      </w:docPartBody>
    </w:docPart>
    <w:docPart>
      <w:docPartPr>
        <w:name w:val="7D7B793D38BB4C5892D4E77129A5D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57923-54BA-41F2-99A5-6E4FF2C13F6A}"/>
      </w:docPartPr>
      <w:docPartBody>
        <w:p w:rsidR="00000000" w:rsidRDefault="006F70FD">
          <w:pPr>
            <w:pStyle w:val="7D7B793D38BB4C5892D4E77129A5DAF7"/>
          </w:pPr>
          <w:r>
            <w:t>contact</w:t>
          </w:r>
        </w:p>
      </w:docPartBody>
    </w:docPart>
    <w:docPart>
      <w:docPartPr>
        <w:name w:val="59E9C1171EC043819FBBAF72BDDBB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D7A46-8745-4D4C-ABF5-ACEDD03AE884}"/>
      </w:docPartPr>
      <w:docPartBody>
        <w:p w:rsidR="00000000" w:rsidRDefault="00667791" w:rsidP="00667791">
          <w:pPr>
            <w:pStyle w:val="59E9C1171EC043819FBBAF72BDDBB3CD"/>
          </w:pPr>
          <w:r w:rsidRPr="00966901">
            <w:t>SALESPERSON</w:t>
          </w:r>
        </w:p>
      </w:docPartBody>
    </w:docPart>
    <w:docPart>
      <w:docPartPr>
        <w:name w:val="B548DA7234884BF59E3E520D9CB64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C2FDC-0ECC-403A-9A1B-2E2399E486F4}"/>
      </w:docPartPr>
      <w:docPartBody>
        <w:p w:rsidR="00000000" w:rsidRDefault="00667791" w:rsidP="00667791">
          <w:pPr>
            <w:pStyle w:val="B548DA7234884BF59E3E520D9CB64C82"/>
          </w:pPr>
          <w:r w:rsidRPr="00966901">
            <w:t>P.O. NUMBER</w:t>
          </w:r>
        </w:p>
      </w:docPartBody>
    </w:docPart>
    <w:docPart>
      <w:docPartPr>
        <w:name w:val="DEBFCF6A4AA244D7A27A51F16A5F9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BBC5D-26B7-4CC3-942B-22A2DFA2B37E}"/>
      </w:docPartPr>
      <w:docPartBody>
        <w:p w:rsidR="00000000" w:rsidRDefault="00667791" w:rsidP="00667791">
          <w:pPr>
            <w:pStyle w:val="DEBFCF6A4AA244D7A27A51F16A5F91C3"/>
          </w:pPr>
          <w:r w:rsidRPr="00966901">
            <w:t>REQUISITIONER</w:t>
          </w:r>
        </w:p>
      </w:docPartBody>
    </w:docPart>
    <w:docPart>
      <w:docPartPr>
        <w:name w:val="776AA844710D4BF3A44876C527DC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18707-C732-4ED4-8119-ED3BC60B51D1}"/>
      </w:docPartPr>
      <w:docPartBody>
        <w:p w:rsidR="00000000" w:rsidRDefault="00667791" w:rsidP="00667791">
          <w:pPr>
            <w:pStyle w:val="776AA844710D4BF3A44876C527DC753A"/>
          </w:pPr>
          <w:r w:rsidRPr="00966901">
            <w:t>SHIPPED VIA</w:t>
          </w:r>
        </w:p>
      </w:docPartBody>
    </w:docPart>
    <w:docPart>
      <w:docPartPr>
        <w:name w:val="A4799BF740804EFFAB2AAB967B75B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FD4E8-7725-4660-A987-58BD1C1E1C85}"/>
      </w:docPartPr>
      <w:docPartBody>
        <w:p w:rsidR="00000000" w:rsidRDefault="00667791" w:rsidP="00667791">
          <w:pPr>
            <w:pStyle w:val="A4799BF740804EFFAB2AAB967B75B5C4"/>
          </w:pPr>
          <w:r w:rsidRPr="00966901">
            <w:t>F.O.B. POINT</w:t>
          </w:r>
        </w:p>
      </w:docPartBody>
    </w:docPart>
    <w:docPart>
      <w:docPartPr>
        <w:name w:val="A2F12B5225984F87A6DD62B1012E6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BBCAC-50F8-421D-9AB0-5D8734E854AD}"/>
      </w:docPartPr>
      <w:docPartBody>
        <w:p w:rsidR="00000000" w:rsidRDefault="00667791" w:rsidP="00667791">
          <w:pPr>
            <w:pStyle w:val="A2F12B5225984F87A6DD62B1012E641F"/>
          </w:pPr>
          <w:r w:rsidRPr="00966901">
            <w:t>TERMS</w:t>
          </w:r>
        </w:p>
      </w:docPartBody>
    </w:docPart>
    <w:docPart>
      <w:docPartPr>
        <w:name w:val="C39839F5DD9C49038842C2F23E3D4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2B9C8-A3D1-4929-A84F-8F08813681A9}"/>
      </w:docPartPr>
      <w:docPartBody>
        <w:p w:rsidR="00000000" w:rsidRDefault="00667791" w:rsidP="00667791">
          <w:pPr>
            <w:pStyle w:val="C39839F5DD9C49038842C2F23E3D4458"/>
          </w:pPr>
          <w:r>
            <w:t>Due on receipt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91"/>
    <w:rsid w:val="00667791"/>
    <w:rsid w:val="006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B2FE254FD94E4FBDAB6FBE83118C19">
    <w:name w:val="D8B2FE254FD94E4FBDAB6FBE83118C19"/>
  </w:style>
  <w:style w:type="paragraph" w:customStyle="1" w:styleId="FF76B9CF01CE4E24985C31C47C0DFF37">
    <w:name w:val="FF76B9CF01CE4E24985C31C47C0DFF37"/>
  </w:style>
  <w:style w:type="paragraph" w:customStyle="1" w:styleId="454FC115E1914911AD3D91389D9084D0">
    <w:name w:val="454FC115E1914911AD3D91389D9084D0"/>
  </w:style>
  <w:style w:type="paragraph" w:customStyle="1" w:styleId="3B7EFDC1746C456B8D461A5BA0FAC995">
    <w:name w:val="3B7EFDC1746C456B8D461A5BA0FAC995"/>
  </w:style>
  <w:style w:type="paragraph" w:customStyle="1" w:styleId="0979FD1FD7A2465D8CA0CA736227624B">
    <w:name w:val="0979FD1FD7A2465D8CA0CA736227624B"/>
  </w:style>
  <w:style w:type="paragraph" w:customStyle="1" w:styleId="37BFCD90CEC5436F94E8876F713832A2">
    <w:name w:val="37BFCD90CEC5436F94E8876F713832A2"/>
  </w:style>
  <w:style w:type="paragraph" w:customStyle="1" w:styleId="D7CFC0C2A690417FB02C9E5C44232995">
    <w:name w:val="D7CFC0C2A690417FB02C9E5C44232995"/>
  </w:style>
  <w:style w:type="paragraph" w:customStyle="1" w:styleId="6009A9E9A64546E1848C84A8935493F7">
    <w:name w:val="6009A9E9A64546E1848C84A8935493F7"/>
  </w:style>
  <w:style w:type="paragraph" w:customStyle="1" w:styleId="2B1FC1773A834C49B50262D4B027E0BC">
    <w:name w:val="2B1FC1773A834C49B50262D4B027E0BC"/>
  </w:style>
  <w:style w:type="paragraph" w:customStyle="1" w:styleId="CBAEABBCD0954A329A007E955C192A45">
    <w:name w:val="CBAEABBCD0954A329A007E955C192A45"/>
  </w:style>
  <w:style w:type="paragraph" w:customStyle="1" w:styleId="8E34A82DE7674B59B17662440F7DF722">
    <w:name w:val="8E34A82DE7674B59B17662440F7DF722"/>
  </w:style>
  <w:style w:type="paragraph" w:customStyle="1" w:styleId="57A7D1EA5FB74A7FBE2E7B1BA6FD735F">
    <w:name w:val="57A7D1EA5FB74A7FBE2E7B1BA6FD735F"/>
  </w:style>
  <w:style w:type="paragraph" w:customStyle="1" w:styleId="A911DEE658D04F26849123F903E20047">
    <w:name w:val="A911DEE658D04F26849123F903E20047"/>
  </w:style>
  <w:style w:type="paragraph" w:customStyle="1" w:styleId="41D1573C7D654B5CB299C20062A415E0">
    <w:name w:val="41D1573C7D654B5CB299C20062A415E0"/>
  </w:style>
  <w:style w:type="paragraph" w:customStyle="1" w:styleId="BBFFE2484C52442881E0BE2134AF87FD">
    <w:name w:val="BBFFE2484C52442881E0BE2134AF87FD"/>
  </w:style>
  <w:style w:type="paragraph" w:customStyle="1" w:styleId="42A4BBB43C614FAC8D527F51D2E6AE08">
    <w:name w:val="42A4BBB43C614FAC8D527F51D2E6AE08"/>
  </w:style>
  <w:style w:type="paragraph" w:customStyle="1" w:styleId="343B8C03701D4C5E9F2B52B86E57C852">
    <w:name w:val="343B8C03701D4C5E9F2B52B86E57C852"/>
  </w:style>
  <w:style w:type="paragraph" w:customStyle="1" w:styleId="4B0408631F234A23B77B5FBF5E02AD26">
    <w:name w:val="4B0408631F234A23B77B5FBF5E02AD26"/>
  </w:style>
  <w:style w:type="paragraph" w:customStyle="1" w:styleId="B2FFDE35D6424D80B9DB0C90EE2ECEC9">
    <w:name w:val="B2FFDE35D6424D80B9DB0C90EE2ECEC9"/>
  </w:style>
  <w:style w:type="paragraph" w:customStyle="1" w:styleId="443106E56CBA44769D1E2920B2A32DA7">
    <w:name w:val="443106E56CBA44769D1E2920B2A32DA7"/>
  </w:style>
  <w:style w:type="paragraph" w:customStyle="1" w:styleId="9EC8E3E0606B49C4B5B0E5A167F63C48">
    <w:name w:val="9EC8E3E0606B49C4B5B0E5A167F63C48"/>
  </w:style>
  <w:style w:type="paragraph" w:customStyle="1" w:styleId="03C9059F970742A38B01BE4A601E9FCA">
    <w:name w:val="03C9059F970742A38B01BE4A601E9FCA"/>
  </w:style>
  <w:style w:type="paragraph" w:customStyle="1" w:styleId="79461DFD083C4C36B3684CECEB41C7A5">
    <w:name w:val="79461DFD083C4C36B3684CECEB41C7A5"/>
  </w:style>
  <w:style w:type="paragraph" w:customStyle="1" w:styleId="CD33429111704270A0C3A0C1478BC872">
    <w:name w:val="CD33429111704270A0C3A0C1478BC872"/>
  </w:style>
  <w:style w:type="paragraph" w:customStyle="1" w:styleId="FBF6BC48B8C44AE89B78F4263A89A438">
    <w:name w:val="FBF6BC48B8C44AE89B78F4263A89A438"/>
  </w:style>
  <w:style w:type="paragraph" w:customStyle="1" w:styleId="C14438F5F615473CB16DCE2534B9307F">
    <w:name w:val="C14438F5F615473CB16DCE2534B9307F"/>
  </w:style>
  <w:style w:type="paragraph" w:customStyle="1" w:styleId="80521600041D4362AE7AF2B51F07C8BA">
    <w:name w:val="80521600041D4362AE7AF2B51F07C8BA"/>
  </w:style>
  <w:style w:type="paragraph" w:customStyle="1" w:styleId="2898446519C64B948CD6737CFF08B93F">
    <w:name w:val="2898446519C64B948CD6737CFF08B93F"/>
  </w:style>
  <w:style w:type="paragraph" w:customStyle="1" w:styleId="C613E05113B34F79B76F992576DFD808">
    <w:name w:val="C613E05113B34F79B76F992576DFD808"/>
  </w:style>
  <w:style w:type="paragraph" w:customStyle="1" w:styleId="3E6B699CFA0642E2828D81DF6A5DFCEB">
    <w:name w:val="3E6B699CFA0642E2828D81DF6A5DFCEB"/>
  </w:style>
  <w:style w:type="paragraph" w:customStyle="1" w:styleId="E977C7451D34456FBB5118E374890AA0">
    <w:name w:val="E977C7451D34456FBB5118E374890AA0"/>
  </w:style>
  <w:style w:type="paragraph" w:customStyle="1" w:styleId="BA2B2684E37C438CB94114587BBDF5A2">
    <w:name w:val="BA2B2684E37C438CB94114587BBDF5A2"/>
  </w:style>
  <w:style w:type="paragraph" w:customStyle="1" w:styleId="6952A7F24BCD4D72A3CD6BD532616FA3">
    <w:name w:val="6952A7F24BCD4D72A3CD6BD532616FA3"/>
  </w:style>
  <w:style w:type="paragraph" w:customStyle="1" w:styleId="C0678F11DDA24E6387F687E9DC9FBB63">
    <w:name w:val="C0678F11DDA24E6387F687E9DC9FBB63"/>
  </w:style>
  <w:style w:type="paragraph" w:customStyle="1" w:styleId="70BD5A97F7D4429793B815C64E32239C">
    <w:name w:val="70BD5A97F7D4429793B815C64E32239C"/>
  </w:style>
  <w:style w:type="paragraph" w:customStyle="1" w:styleId="EC362F84949C4037861C2045D4CA9E1E">
    <w:name w:val="EC362F84949C4037861C2045D4CA9E1E"/>
  </w:style>
  <w:style w:type="paragraph" w:customStyle="1" w:styleId="8F43431FBFF84B5CBA8DE32EE61CF87D">
    <w:name w:val="8F43431FBFF84B5CBA8DE32EE61CF87D"/>
  </w:style>
  <w:style w:type="paragraph" w:customStyle="1" w:styleId="BE131A71CB5345C8A64934B41321B4E1">
    <w:name w:val="BE131A71CB5345C8A64934B41321B4E1"/>
  </w:style>
  <w:style w:type="paragraph" w:customStyle="1" w:styleId="868E42DD2040487B8F27DDC6EB6EF617">
    <w:name w:val="868E42DD2040487B8F27DDC6EB6EF617"/>
  </w:style>
  <w:style w:type="paragraph" w:customStyle="1" w:styleId="B444524F36ED4CDCBF095B03B4F2F24C">
    <w:name w:val="B444524F36ED4CDCBF095B03B4F2F24C"/>
  </w:style>
  <w:style w:type="paragraph" w:customStyle="1" w:styleId="0CB5D29CF3DD458B80D69A169FFBF094">
    <w:name w:val="0CB5D29CF3DD458B80D69A169FFBF094"/>
  </w:style>
  <w:style w:type="paragraph" w:customStyle="1" w:styleId="35413D328C8449468FC4EC4735267176">
    <w:name w:val="35413D328C8449468FC4EC4735267176"/>
  </w:style>
  <w:style w:type="paragraph" w:customStyle="1" w:styleId="0A0E3A40479D4661ABDC64871F705E15">
    <w:name w:val="0A0E3A40479D4661ABDC64871F705E15"/>
  </w:style>
  <w:style w:type="paragraph" w:customStyle="1" w:styleId="4DFD9471E0CA453A840C00C1B7691CB2">
    <w:name w:val="4DFD9471E0CA453A840C00C1B7691CB2"/>
  </w:style>
  <w:style w:type="paragraph" w:customStyle="1" w:styleId="21B89BA1E40C400BAC2F30342A398EF1">
    <w:name w:val="21B89BA1E40C400BAC2F30342A398EF1"/>
  </w:style>
  <w:style w:type="paragraph" w:customStyle="1" w:styleId="3F749A16E73A48EA913BD233529A1EF7">
    <w:name w:val="3F749A16E73A48EA913BD233529A1EF7"/>
  </w:style>
  <w:style w:type="paragraph" w:customStyle="1" w:styleId="C4570902E42A4E02AEFA93AFA9B127AD">
    <w:name w:val="C4570902E42A4E02AEFA93AFA9B127AD"/>
  </w:style>
  <w:style w:type="paragraph" w:customStyle="1" w:styleId="7D7B793D38BB4C5892D4E77129A5DAF7">
    <w:name w:val="7D7B793D38BB4C5892D4E77129A5DAF7"/>
  </w:style>
  <w:style w:type="paragraph" w:customStyle="1" w:styleId="4543B0D0D49044FA884C1EF8F1A27D86">
    <w:name w:val="4543B0D0D49044FA884C1EF8F1A27D86"/>
  </w:style>
  <w:style w:type="paragraph" w:customStyle="1" w:styleId="ED0681E539C849D18F8EC6E22C5137B2">
    <w:name w:val="ED0681E539C849D18F8EC6E22C5137B2"/>
  </w:style>
  <w:style w:type="paragraph" w:customStyle="1" w:styleId="EC3B6AB4F4684984979C081485BDFAF6">
    <w:name w:val="EC3B6AB4F4684984979C081485BDFAF6"/>
  </w:style>
  <w:style w:type="paragraph" w:customStyle="1" w:styleId="04B973668257456C8CF5AC7A63DA5EAD">
    <w:name w:val="04B973668257456C8CF5AC7A63DA5EAD"/>
  </w:style>
  <w:style w:type="paragraph" w:customStyle="1" w:styleId="59E9C1171EC043819FBBAF72BDDBB3CD">
    <w:name w:val="59E9C1171EC043819FBBAF72BDDBB3CD"/>
    <w:rsid w:val="00667791"/>
  </w:style>
  <w:style w:type="paragraph" w:customStyle="1" w:styleId="B548DA7234884BF59E3E520D9CB64C82">
    <w:name w:val="B548DA7234884BF59E3E520D9CB64C82"/>
    <w:rsid w:val="00667791"/>
  </w:style>
  <w:style w:type="paragraph" w:customStyle="1" w:styleId="DEBFCF6A4AA244D7A27A51F16A5F91C3">
    <w:name w:val="DEBFCF6A4AA244D7A27A51F16A5F91C3"/>
    <w:rsid w:val="00667791"/>
  </w:style>
  <w:style w:type="paragraph" w:customStyle="1" w:styleId="776AA844710D4BF3A44876C527DC753A">
    <w:name w:val="776AA844710D4BF3A44876C527DC753A"/>
    <w:rsid w:val="00667791"/>
  </w:style>
  <w:style w:type="paragraph" w:customStyle="1" w:styleId="A4799BF740804EFFAB2AAB967B75B5C4">
    <w:name w:val="A4799BF740804EFFAB2AAB967B75B5C4"/>
    <w:rsid w:val="00667791"/>
  </w:style>
  <w:style w:type="paragraph" w:customStyle="1" w:styleId="A2F12B5225984F87A6DD62B1012E641F">
    <w:name w:val="A2F12B5225984F87A6DD62B1012E641F"/>
    <w:rsid w:val="00667791"/>
  </w:style>
  <w:style w:type="paragraph" w:customStyle="1" w:styleId="C39839F5DD9C49038842C2F23E3D4458">
    <w:name w:val="C39839F5DD9C49038842C2F23E3D4458"/>
    <w:rsid w:val="006677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TF16392525</Template>
  <TotalTime>127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D0gs Delivery Service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Compton, Bailey V C3C USAF USAFA CW/CS16</dc:creator>
  <cp:keywords/>
  <dc:description/>
  <cp:lastModifiedBy>Compton, Bailey V C3C USAF USAFA CW/CS16</cp:lastModifiedBy>
  <cp:revision>4</cp:revision>
  <dcterms:created xsi:type="dcterms:W3CDTF">2018-11-06T20:08:00Z</dcterms:created>
  <dcterms:modified xsi:type="dcterms:W3CDTF">2018-11-06T22:15:00Z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2018-06-18T10:24:25.0319325Z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